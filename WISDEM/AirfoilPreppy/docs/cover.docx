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2BC53"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2E6A89DB" wp14:editId="48376947">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9B517" w14:textId="77777777" w:rsidR="00C4312A" w:rsidRDefault="00FA4BC9" w:rsidP="005B4502">
                            <w:pPr>
                              <w:spacing w:after="240" w:line="240" w:lineRule="auto"/>
                              <w:ind w:right="360"/>
                              <w:rPr>
                                <w:rFonts w:ascii="Arial" w:hAnsi="Arial" w:cs="Arial"/>
                                <w:b/>
                                <w:sz w:val="44"/>
                                <w:szCs w:val="44"/>
                              </w:rPr>
                            </w:pPr>
                            <w:r>
                              <w:rPr>
                                <w:rFonts w:ascii="Arial" w:hAnsi="Arial" w:cs="Arial"/>
                                <w:b/>
                                <w:sz w:val="44"/>
                                <w:szCs w:val="44"/>
                              </w:rPr>
                              <w:t>AirfoilPrep.py Documentation</w:t>
                            </w:r>
                          </w:p>
                          <w:p w14:paraId="3F050AB9" w14:textId="77777777" w:rsidR="00FB7D2E" w:rsidRPr="00FB7D2E" w:rsidRDefault="00FB7D2E"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3F792D1B" w14:textId="77777777" w:rsidR="00FB7D2E" w:rsidRDefault="00FB7D2E" w:rsidP="00495884">
                            <w:pPr>
                              <w:spacing w:after="240" w:line="240" w:lineRule="auto"/>
                              <w:ind w:right="360"/>
                              <w:rPr>
                                <w:rFonts w:ascii="Arial" w:hAnsi="Arial" w:cs="Arial"/>
                                <w:sz w:val="32"/>
                                <w:szCs w:val="32"/>
                              </w:rPr>
                            </w:pPr>
                          </w:p>
                          <w:p w14:paraId="26C42CBE" w14:textId="77777777" w:rsidR="00C4312A" w:rsidRPr="00495884" w:rsidRDefault="00FB7D2E" w:rsidP="00495884">
                            <w:pPr>
                              <w:spacing w:after="240" w:line="240" w:lineRule="auto"/>
                              <w:ind w:right="360"/>
                              <w:rPr>
                                <w:rFonts w:ascii="Arial" w:hAnsi="Arial" w:cs="Arial"/>
                                <w:i/>
                                <w:sz w:val="28"/>
                                <w:szCs w:val="28"/>
                              </w:rPr>
                            </w:pPr>
                            <w:r>
                              <w:rPr>
                                <w:rFonts w:ascii="Arial" w:hAnsi="Arial" w:cs="Arial"/>
                                <w:sz w:val="32"/>
                                <w:szCs w:val="32"/>
                              </w:rPr>
                              <w:t>S.</w:t>
                            </w:r>
                            <w:r w:rsidR="00944F20">
                              <w:rPr>
                                <w:rFonts w:ascii="Arial" w:hAnsi="Arial" w:cs="Arial"/>
                                <w:sz w:val="32"/>
                                <w:szCs w:val="32"/>
                              </w:rPr>
                              <w:t xml:space="preserve"> </w:t>
                            </w:r>
                            <w:r>
                              <w:rPr>
                                <w:rFonts w:ascii="Arial" w:hAnsi="Arial" w:cs="Arial"/>
                                <w:sz w:val="32"/>
                                <w:szCs w:val="32"/>
                              </w:rPr>
                              <w:t>A</w:t>
                            </w:r>
                            <w:r w:rsidR="00944F20">
                              <w:rPr>
                                <w:rFonts w:ascii="Arial" w:hAnsi="Arial" w:cs="Arial"/>
                                <w:sz w:val="32"/>
                                <w:szCs w:val="32"/>
                              </w:rPr>
                              <w:t>ndrew</w:t>
                            </w:r>
                            <w:r>
                              <w:rPr>
                                <w:rFonts w:ascii="Arial" w:hAnsi="Arial" w:cs="Arial"/>
                                <w:sz w:val="32"/>
                                <w:szCs w:val="32"/>
                              </w:rPr>
                              <w:t xml:space="preserve"> Ning</w:t>
                            </w:r>
                          </w:p>
                          <w:p w14:paraId="4EF536E3" w14:textId="77777777" w:rsidR="00FB7D2E" w:rsidRDefault="00FB7D2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" filled="f" stroked="f">
                <v:textbox inset="0,0,0,0">
                  <w:txbxContent>
                    <w:p w14:paraId="54D9B517" w14:textId="77777777" w:rsidR="00C4312A" w:rsidRDefault="00FA4BC9" w:rsidP="005B4502">
                      <w:pPr>
                        <w:spacing w:after="240" w:line="240" w:lineRule="auto"/>
                        <w:ind w:right="360"/>
                        <w:rPr>
                          <w:rFonts w:ascii="Arial" w:hAnsi="Arial" w:cs="Arial"/>
                          <w:b/>
                          <w:sz w:val="44"/>
                          <w:szCs w:val="44"/>
                        </w:rPr>
                      </w:pPr>
                      <w:r>
                        <w:rPr>
                          <w:rFonts w:ascii="Arial" w:hAnsi="Arial" w:cs="Arial"/>
                          <w:b/>
                          <w:sz w:val="44"/>
                          <w:szCs w:val="44"/>
                        </w:rPr>
                        <w:t>AirfoilPrep.py Documentation</w:t>
                      </w:r>
                    </w:p>
                    <w:p w14:paraId="3F050AB9" w14:textId="77777777" w:rsidR="00FB7D2E" w:rsidRPr="00FB7D2E" w:rsidRDefault="00FB7D2E"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3F792D1B" w14:textId="77777777" w:rsidR="00FB7D2E" w:rsidRDefault="00FB7D2E" w:rsidP="00495884">
                      <w:pPr>
                        <w:spacing w:after="240" w:line="240" w:lineRule="auto"/>
                        <w:ind w:right="360"/>
                        <w:rPr>
                          <w:rFonts w:ascii="Arial" w:hAnsi="Arial" w:cs="Arial"/>
                          <w:sz w:val="32"/>
                          <w:szCs w:val="32"/>
                        </w:rPr>
                      </w:pPr>
                    </w:p>
                    <w:p w14:paraId="26C42CBE" w14:textId="77777777" w:rsidR="00C4312A" w:rsidRPr="00495884" w:rsidRDefault="00FB7D2E" w:rsidP="00495884">
                      <w:pPr>
                        <w:spacing w:after="240" w:line="240" w:lineRule="auto"/>
                        <w:ind w:right="360"/>
                        <w:rPr>
                          <w:rFonts w:ascii="Arial" w:hAnsi="Arial" w:cs="Arial"/>
                          <w:i/>
                          <w:sz w:val="28"/>
                          <w:szCs w:val="28"/>
                        </w:rPr>
                      </w:pPr>
                      <w:r>
                        <w:rPr>
                          <w:rFonts w:ascii="Arial" w:hAnsi="Arial" w:cs="Arial"/>
                          <w:sz w:val="32"/>
                          <w:szCs w:val="32"/>
                        </w:rPr>
                        <w:t>S.</w:t>
                      </w:r>
                      <w:r w:rsidR="00944F20">
                        <w:rPr>
                          <w:rFonts w:ascii="Arial" w:hAnsi="Arial" w:cs="Arial"/>
                          <w:sz w:val="32"/>
                          <w:szCs w:val="32"/>
                        </w:rPr>
                        <w:t xml:space="preserve"> </w:t>
                      </w:r>
                      <w:r>
                        <w:rPr>
                          <w:rFonts w:ascii="Arial" w:hAnsi="Arial" w:cs="Arial"/>
                          <w:sz w:val="32"/>
                          <w:szCs w:val="32"/>
                        </w:rPr>
                        <w:t>A</w:t>
                      </w:r>
                      <w:r w:rsidR="00944F20">
                        <w:rPr>
                          <w:rFonts w:ascii="Arial" w:hAnsi="Arial" w:cs="Arial"/>
                          <w:sz w:val="32"/>
                          <w:szCs w:val="32"/>
                        </w:rPr>
                        <w:t>ndrew</w:t>
                      </w:r>
                      <w:r>
                        <w:rPr>
                          <w:rFonts w:ascii="Arial" w:hAnsi="Arial" w:cs="Arial"/>
                          <w:sz w:val="32"/>
                          <w:szCs w:val="32"/>
                        </w:rPr>
                        <w:t xml:space="preserve"> Ning</w:t>
                      </w:r>
                    </w:p>
                    <w:p w14:paraId="4EF536E3" w14:textId="77777777" w:rsidR="00FB7D2E" w:rsidRDefault="00FB7D2E"/>
                  </w:txbxContent>
                </v:textbox>
                <w10:wrap anchorx="page" anchory="page"/>
                <w10:anchorlock/>
              </v:shape>
            </w:pict>
          </mc:Fallback>
        </mc:AlternateContent>
      </w:r>
    </w:p>
    <w:p w14:paraId="340FA6A0"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10CEB704" wp14:editId="654FCF58">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74462" w14:textId="77777777" w:rsidR="00C4312A" w:rsidRPr="005B4502" w:rsidRDefault="00C4312A"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3572D08" w14:textId="77777777" w:rsidR="00C4312A" w:rsidRPr="005B4502" w:rsidRDefault="00C4312A" w:rsidP="00227898">
                            <w:pPr>
                              <w:spacing w:after="0" w:line="260" w:lineRule="exact"/>
                              <w:rPr>
                                <w:rFonts w:ascii="Arial" w:hAnsi="Arial" w:cs="Arial"/>
                              </w:rPr>
                            </w:pPr>
                            <w:r w:rsidRPr="005B4502">
                              <w:rPr>
                                <w:rFonts w:ascii="Arial" w:hAnsi="Arial" w:cs="Arial"/>
                              </w:rPr>
                              <w:t>NREL/TP-</w:t>
                            </w:r>
                            <w:r w:rsidR="00FA4BC9">
                              <w:rPr>
                                <w:rFonts w:ascii="Arial" w:hAnsi="Arial" w:cs="Arial"/>
                              </w:rPr>
                              <w:t>5000-58817</w:t>
                            </w:r>
                          </w:p>
                          <w:p w14:paraId="0267660D" w14:textId="77777777" w:rsidR="00C4312A" w:rsidRPr="005B4502" w:rsidRDefault="00FB7D2E" w:rsidP="00984C56">
                            <w:pPr>
                              <w:spacing w:after="0" w:line="260" w:lineRule="exact"/>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rsidR="00C4312A" w:rsidRPr="005B4502" w:rsidRDefault="00C4312A"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rsidR="00C4312A" w:rsidRPr="005B4502" w:rsidRDefault="00C4312A" w:rsidP="00227898">
                      <w:pPr>
                        <w:spacing w:after="0" w:line="260" w:lineRule="exact"/>
                        <w:rPr>
                          <w:rFonts w:ascii="Arial" w:hAnsi="Arial" w:cs="Arial"/>
                        </w:rPr>
                      </w:pPr>
                      <w:r w:rsidRPr="005B4502">
                        <w:rPr>
                          <w:rFonts w:ascii="Arial" w:hAnsi="Arial" w:cs="Arial"/>
                        </w:rPr>
                        <w:t>NREL/TP-</w:t>
                      </w:r>
                      <w:r w:rsidR="00FA4BC9">
                        <w:rPr>
                          <w:rFonts w:ascii="Arial" w:hAnsi="Arial" w:cs="Arial"/>
                        </w:rPr>
                        <w:t>5000-58817</w:t>
                      </w:r>
                    </w:p>
                    <w:p w:rsidR="00C4312A" w:rsidRPr="005B4502" w:rsidRDefault="00FB7D2E" w:rsidP="00984C56">
                      <w:pPr>
                        <w:spacing w:after="0" w:line="260" w:lineRule="exact"/>
                        <w:rPr>
                          <w:rFonts w:ascii="Arial" w:hAnsi="Arial" w:cs="Arial"/>
                        </w:rPr>
                      </w:pPr>
                      <w:r>
                        <w:rPr>
                          <w:rFonts w:ascii="Arial" w:hAnsi="Arial" w:cs="Arial"/>
                        </w:rPr>
                        <w:t>June 2013</w:t>
                      </w:r>
                    </w:p>
                  </w:txbxContent>
                </v:textbox>
                <w10:wrap anchorx="page" anchory="page"/>
              </v:shape>
            </w:pict>
          </mc:Fallback>
        </mc:AlternateContent>
      </w:r>
      <w:r w:rsidR="00312A68" w:rsidRPr="00C92640">
        <w:rPr>
          <w:rFonts w:ascii="Arial" w:hAnsi="Arial" w:cs="Arial"/>
        </w:rPr>
        <w:br w:type="page"/>
      </w:r>
    </w:p>
    <w:p w14:paraId="5778263C"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41D25A54" wp14:editId="3DE02FEB">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C1A67" w14:textId="77777777" w:rsidR="00C4312A" w:rsidRPr="00ED42A1" w:rsidRDefault="00C4312A"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074DC826" w14:textId="77777777" w:rsidR="00C4312A" w:rsidRPr="00ED42A1" w:rsidRDefault="00C4312A" w:rsidP="00ED42A1">
                            <w:pPr>
                              <w:spacing w:after="0" w:line="240" w:lineRule="auto"/>
                              <w:rPr>
                                <w:rFonts w:ascii="Arial" w:hAnsi="Arial" w:cs="Arial"/>
                              </w:rPr>
                            </w:pPr>
                            <w:r w:rsidRPr="00ED42A1">
                              <w:rPr>
                                <w:rFonts w:ascii="Arial" w:hAnsi="Arial" w:cs="Arial"/>
                              </w:rPr>
                              <w:t>NREL/TP-</w:t>
                            </w:r>
                            <w:r w:rsidR="00FA4BC9">
                              <w:rPr>
                                <w:rFonts w:ascii="Arial" w:hAnsi="Arial" w:cs="Arial"/>
                              </w:rPr>
                              <w:t>5000-58817</w:t>
                            </w:r>
                          </w:p>
                          <w:p w14:paraId="4E040E7B" w14:textId="77777777" w:rsidR="00C4312A" w:rsidRPr="00ED42A1" w:rsidRDefault="00FB7D2E" w:rsidP="00ED42A1">
                            <w:pPr>
                              <w:spacing w:after="0" w:line="240" w:lineRule="auto"/>
                              <w:rPr>
                                <w:rFonts w:ascii="Arial" w:hAnsi="Arial" w:cs="Arial"/>
                              </w:rPr>
                            </w:pPr>
                            <w:r>
                              <w:rPr>
                                <w:rFonts w:ascii="Arial" w:hAnsi="Arial" w:cs="Arial"/>
                              </w:rPr>
                              <w:t>June 2013</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rsidR="00C4312A" w:rsidRPr="00ED42A1" w:rsidRDefault="00C4312A"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rsidR="00C4312A" w:rsidRPr="00ED42A1" w:rsidRDefault="00C4312A" w:rsidP="00ED42A1">
                      <w:pPr>
                        <w:spacing w:after="0" w:line="240" w:lineRule="auto"/>
                        <w:rPr>
                          <w:rFonts w:ascii="Arial" w:hAnsi="Arial" w:cs="Arial"/>
                        </w:rPr>
                      </w:pPr>
                      <w:r w:rsidRPr="00ED42A1">
                        <w:rPr>
                          <w:rFonts w:ascii="Arial" w:hAnsi="Arial" w:cs="Arial"/>
                        </w:rPr>
                        <w:t>NREL/TP-</w:t>
                      </w:r>
                      <w:r w:rsidR="00FA4BC9">
                        <w:rPr>
                          <w:rFonts w:ascii="Arial" w:hAnsi="Arial" w:cs="Arial"/>
                        </w:rPr>
                        <w:t>5000-58817</w:t>
                      </w:r>
                      <w:bookmarkStart w:id="1" w:name="_GoBack"/>
                      <w:bookmarkEnd w:id="1"/>
                    </w:p>
                    <w:p w:rsidR="00C4312A" w:rsidRPr="00ED42A1" w:rsidRDefault="00FB7D2E" w:rsidP="00ED42A1">
                      <w:pPr>
                        <w:spacing w:after="0" w:line="240" w:lineRule="auto"/>
                        <w:rPr>
                          <w:rFonts w:ascii="Arial" w:hAnsi="Arial" w:cs="Arial"/>
                        </w:rPr>
                      </w:pPr>
                      <w:r>
                        <w:rPr>
                          <w:rFonts w:ascii="Arial" w:hAnsi="Arial" w:cs="Arial"/>
                        </w:rPr>
                        <w:t>June 2013</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5C9B1752" wp14:editId="44DA9388">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FC0A8" w14:textId="77777777" w:rsidR="00FA4BC9" w:rsidRDefault="00FA4BC9" w:rsidP="00FA4BC9">
                            <w:pPr>
                              <w:spacing w:after="240" w:line="240" w:lineRule="auto"/>
                              <w:ind w:right="360"/>
                              <w:rPr>
                                <w:rFonts w:ascii="Arial" w:hAnsi="Arial" w:cs="Arial"/>
                                <w:b/>
                                <w:sz w:val="44"/>
                                <w:szCs w:val="44"/>
                              </w:rPr>
                            </w:pPr>
                            <w:r>
                              <w:rPr>
                                <w:rFonts w:ascii="Arial" w:hAnsi="Arial" w:cs="Arial"/>
                                <w:b/>
                                <w:sz w:val="44"/>
                                <w:szCs w:val="44"/>
                              </w:rPr>
                              <w:t>AirfoilPrep.py Documentation</w:t>
                            </w:r>
                          </w:p>
                          <w:p w14:paraId="0DBEC141" w14:textId="77777777" w:rsidR="00FB7D2E" w:rsidRPr="00FB7D2E" w:rsidRDefault="00FB7D2E"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6A089461" w14:textId="77777777" w:rsidR="00FB7D2E" w:rsidRDefault="00FB7D2E" w:rsidP="00FB7D2E">
                            <w:pPr>
                              <w:spacing w:after="240" w:line="240" w:lineRule="auto"/>
                              <w:ind w:right="360"/>
                              <w:rPr>
                                <w:rFonts w:ascii="Arial" w:hAnsi="Arial" w:cs="Arial"/>
                                <w:sz w:val="32"/>
                                <w:szCs w:val="32"/>
                              </w:rPr>
                            </w:pPr>
                          </w:p>
                          <w:p w14:paraId="66314F29" w14:textId="77777777" w:rsidR="00FB7D2E" w:rsidRPr="00495884" w:rsidRDefault="00FB7D2E" w:rsidP="00FB7D2E">
                            <w:pPr>
                              <w:spacing w:after="240" w:line="240" w:lineRule="auto"/>
                              <w:ind w:right="360"/>
                              <w:rPr>
                                <w:rFonts w:ascii="Arial" w:hAnsi="Arial" w:cs="Arial"/>
                                <w:i/>
                                <w:sz w:val="28"/>
                                <w:szCs w:val="28"/>
                              </w:rPr>
                            </w:pPr>
                            <w:r>
                              <w:rPr>
                                <w:rFonts w:ascii="Arial" w:hAnsi="Arial" w:cs="Arial"/>
                                <w:sz w:val="32"/>
                                <w:szCs w:val="32"/>
                              </w:rPr>
                              <w:t>S.</w:t>
                            </w:r>
                            <w:r w:rsidR="00944F20">
                              <w:rPr>
                                <w:rFonts w:ascii="Arial" w:hAnsi="Arial" w:cs="Arial"/>
                                <w:sz w:val="32"/>
                                <w:szCs w:val="32"/>
                              </w:rPr>
                              <w:t xml:space="preserve"> </w:t>
                            </w:r>
                            <w:r>
                              <w:rPr>
                                <w:rFonts w:ascii="Arial" w:hAnsi="Arial" w:cs="Arial"/>
                                <w:sz w:val="32"/>
                                <w:szCs w:val="32"/>
                              </w:rPr>
                              <w:t>A</w:t>
                            </w:r>
                            <w:r w:rsidR="00944F20">
                              <w:rPr>
                                <w:rFonts w:ascii="Arial" w:hAnsi="Arial" w:cs="Arial"/>
                                <w:sz w:val="32"/>
                                <w:szCs w:val="32"/>
                              </w:rPr>
                              <w:t>ndrew</w:t>
                            </w:r>
                            <w:bookmarkStart w:id="0" w:name="_GoBack"/>
                            <w:bookmarkEnd w:id="0"/>
                            <w:r>
                              <w:rPr>
                                <w:rFonts w:ascii="Arial" w:hAnsi="Arial" w:cs="Arial"/>
                                <w:sz w:val="32"/>
                                <w:szCs w:val="32"/>
                              </w:rPr>
                              <w:t xml:space="preserve"> Ning</w:t>
                            </w:r>
                          </w:p>
                          <w:p w14:paraId="0CB6D6C0" w14:textId="77777777" w:rsidR="00C4312A" w:rsidRPr="00ED42A1" w:rsidRDefault="00C4312A"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sidR="00FB7D2E">
                              <w:rPr>
                                <w:rFonts w:ascii="Arial" w:hAnsi="Arial" w:cs="Arial"/>
                                <w:sz w:val="24"/>
                                <w:szCs w:val="24"/>
                              </w:rPr>
                              <w:t>WE11.0341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" filled="f" stroked="f">
                <v:textbox>
                  <w:txbxContent>
                    <w:p w14:paraId="49EFC0A8" w14:textId="77777777" w:rsidR="00FA4BC9" w:rsidRDefault="00FA4BC9" w:rsidP="00FA4BC9">
                      <w:pPr>
                        <w:spacing w:after="240" w:line="240" w:lineRule="auto"/>
                        <w:ind w:right="360"/>
                        <w:rPr>
                          <w:rFonts w:ascii="Arial" w:hAnsi="Arial" w:cs="Arial"/>
                          <w:b/>
                          <w:sz w:val="44"/>
                          <w:szCs w:val="44"/>
                        </w:rPr>
                      </w:pPr>
                      <w:r>
                        <w:rPr>
                          <w:rFonts w:ascii="Arial" w:hAnsi="Arial" w:cs="Arial"/>
                          <w:b/>
                          <w:sz w:val="44"/>
                          <w:szCs w:val="44"/>
                        </w:rPr>
                        <w:t>AirfoilPrep.py Documentation</w:t>
                      </w:r>
                    </w:p>
                    <w:p w14:paraId="0DBEC141" w14:textId="77777777" w:rsidR="00FB7D2E" w:rsidRPr="00FB7D2E" w:rsidRDefault="00FB7D2E"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6A089461" w14:textId="77777777" w:rsidR="00FB7D2E" w:rsidRDefault="00FB7D2E" w:rsidP="00FB7D2E">
                      <w:pPr>
                        <w:spacing w:after="240" w:line="240" w:lineRule="auto"/>
                        <w:ind w:right="360"/>
                        <w:rPr>
                          <w:rFonts w:ascii="Arial" w:hAnsi="Arial" w:cs="Arial"/>
                          <w:sz w:val="32"/>
                          <w:szCs w:val="32"/>
                        </w:rPr>
                      </w:pPr>
                    </w:p>
                    <w:p w14:paraId="66314F29" w14:textId="77777777" w:rsidR="00FB7D2E" w:rsidRPr="00495884" w:rsidRDefault="00FB7D2E" w:rsidP="00FB7D2E">
                      <w:pPr>
                        <w:spacing w:after="240" w:line="240" w:lineRule="auto"/>
                        <w:ind w:right="360"/>
                        <w:rPr>
                          <w:rFonts w:ascii="Arial" w:hAnsi="Arial" w:cs="Arial"/>
                          <w:i/>
                          <w:sz w:val="28"/>
                          <w:szCs w:val="28"/>
                        </w:rPr>
                      </w:pPr>
                      <w:r>
                        <w:rPr>
                          <w:rFonts w:ascii="Arial" w:hAnsi="Arial" w:cs="Arial"/>
                          <w:sz w:val="32"/>
                          <w:szCs w:val="32"/>
                        </w:rPr>
                        <w:t>S.</w:t>
                      </w:r>
                      <w:r w:rsidR="00944F20">
                        <w:rPr>
                          <w:rFonts w:ascii="Arial" w:hAnsi="Arial" w:cs="Arial"/>
                          <w:sz w:val="32"/>
                          <w:szCs w:val="32"/>
                        </w:rPr>
                        <w:t xml:space="preserve"> </w:t>
                      </w:r>
                      <w:r>
                        <w:rPr>
                          <w:rFonts w:ascii="Arial" w:hAnsi="Arial" w:cs="Arial"/>
                          <w:sz w:val="32"/>
                          <w:szCs w:val="32"/>
                        </w:rPr>
                        <w:t>A</w:t>
                      </w:r>
                      <w:r w:rsidR="00944F20">
                        <w:rPr>
                          <w:rFonts w:ascii="Arial" w:hAnsi="Arial" w:cs="Arial"/>
                          <w:sz w:val="32"/>
                          <w:szCs w:val="32"/>
                        </w:rPr>
                        <w:t>ndrew</w:t>
                      </w:r>
                      <w:bookmarkStart w:id="1" w:name="_GoBack"/>
                      <w:bookmarkEnd w:id="1"/>
                      <w:r>
                        <w:rPr>
                          <w:rFonts w:ascii="Arial" w:hAnsi="Arial" w:cs="Arial"/>
                          <w:sz w:val="32"/>
                          <w:szCs w:val="32"/>
                        </w:rPr>
                        <w:t xml:space="preserve"> Ning</w:t>
                      </w:r>
                    </w:p>
                    <w:p w14:paraId="0CB6D6C0" w14:textId="77777777" w:rsidR="00C4312A" w:rsidRPr="00ED42A1" w:rsidRDefault="00C4312A" w:rsidP="005B4502">
                      <w:pPr>
                        <w:spacing w:line="240" w:lineRule="auto"/>
                        <w:ind w:right="360"/>
                        <w:rPr>
                          <w:rFonts w:ascii="Arial" w:hAnsi="Arial" w:cs="Arial"/>
                          <w:sz w:val="24"/>
                          <w:szCs w:val="24"/>
                        </w:rPr>
                      </w:pPr>
                      <w:r w:rsidRPr="00ED42A1">
                        <w:rPr>
                          <w:rFonts w:ascii="Arial" w:hAnsi="Arial" w:cs="Arial"/>
                          <w:sz w:val="24"/>
                          <w:szCs w:val="24"/>
                        </w:rPr>
                        <w:t xml:space="preserve">Prepared under Task No(s). </w:t>
                      </w:r>
                      <w:r w:rsidR="00FB7D2E">
                        <w:rPr>
                          <w:rFonts w:ascii="Arial" w:hAnsi="Arial" w:cs="Arial"/>
                          <w:sz w:val="24"/>
                          <w:szCs w:val="24"/>
                        </w:rPr>
                        <w:t>WE11.0341</w:t>
                      </w:r>
                    </w:p>
                  </w:txbxContent>
                </v:textbox>
                <w10:wrap anchorx="page" anchory="page"/>
                <w10:anchorlock/>
              </v:shape>
            </w:pict>
          </mc:Fallback>
        </mc:AlternateContent>
      </w:r>
    </w:p>
    <w:p w14:paraId="375FAB08" w14:textId="77777777" w:rsidR="00312A68" w:rsidRPr="00C92640" w:rsidRDefault="00312A68">
      <w:pPr>
        <w:rPr>
          <w:rFonts w:ascii="Arial" w:hAnsi="Arial" w:cs="Arial"/>
        </w:rPr>
      </w:pPr>
      <w:r w:rsidRPr="00C92640">
        <w:rPr>
          <w:rFonts w:ascii="Arial" w:hAnsi="Arial" w:cs="Arial"/>
        </w:rPr>
        <w:br w:type="page"/>
      </w:r>
    </w:p>
    <w:p w14:paraId="6C312693"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p>
    <w:p w14:paraId="34A1B8FC"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3B425E75"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7C2E9035"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15F3C10"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5D900090"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78726A7A"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586BC62D"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399E8FEE"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1304604D"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29EF1E59"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Corkery, NREL </w:t>
      </w:r>
      <w:r>
        <w:rPr>
          <w:rFonts w:ascii="Arial" w:hAnsi="Arial" w:cs="Arial"/>
          <w:i/>
          <w:iCs/>
          <w:sz w:val="16"/>
          <w:szCs w:val="16"/>
        </w:rPr>
        <w:t xml:space="preserve">16416, photo from SunEdison, NREL 17423, photo by Pat Corkery,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17613, photo by Dean Armstrong, NREL 17436, photo by Pat Corkery, NREL 17721.</w:t>
      </w:r>
    </w:p>
    <w:p w14:paraId="556C14E5"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105AB415" wp14:editId="02BB3DC8">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0% post</w:t>
      </w:r>
      <w:r w:rsidR="002857C4" w:rsidRPr="003140EA">
        <w:rPr>
          <w:rFonts w:ascii="Arial" w:hAnsi="Arial" w:cs="Arial"/>
          <w:sz w:val="16"/>
          <w:szCs w:val="16"/>
        </w:rPr>
        <w:t xml:space="preserve"> </w:t>
      </w:r>
      <w:r w:rsidR="001737F8" w:rsidRPr="003140EA">
        <w:rPr>
          <w:rFonts w:ascii="Arial" w:hAnsi="Arial" w:cs="Arial"/>
          <w:sz w:val="16"/>
          <w:szCs w:val="16"/>
        </w:rPr>
        <w:t>consumer waste</w:t>
      </w:r>
      <w:r w:rsidR="002857C4" w:rsidRPr="003140EA">
        <w:rPr>
          <w:rFonts w:ascii="Arial" w:hAnsi="Arial" w:cs="Arial"/>
          <w:sz w:val="16"/>
          <w:szCs w:val="16"/>
        </w:rPr>
        <w:t>.</w:t>
      </w:r>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F6B198" w14:textId="77777777" w:rsidR="00FA4BC9" w:rsidRDefault="00FA4BC9" w:rsidP="0007091A">
      <w:pPr>
        <w:spacing w:after="0" w:line="240" w:lineRule="auto"/>
      </w:pPr>
      <w:r>
        <w:separator/>
      </w:r>
    </w:p>
  </w:endnote>
  <w:endnote w:type="continuationSeparator" w:id="0">
    <w:p w14:paraId="5216E036" w14:textId="77777777" w:rsidR="00FA4BC9" w:rsidRDefault="00FA4BC9"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9A90B" w14:textId="77777777" w:rsidR="00C4312A" w:rsidRPr="003B42A5" w:rsidRDefault="00BF4A73">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64FF98C8" wp14:editId="3C9526E5">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0586F" w14:textId="77777777"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" filled="f" stroked="f">
              <v:textbox inset="3.6pt,0,0,0">
                <w:txbxContent>
                  <w:p w:rsidR="00C4312A" w:rsidRPr="00F34BBC" w:rsidRDefault="00C4312A"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4101EACB" wp14:editId="01995227">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1ABE9" w14:textId="77777777"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02CCCFC9" w14:textId="77777777"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064BF6BB" w14:textId="77777777"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31" type="#_x0000_t202" style="position:absolute;margin-left:36pt;margin-top:684pt;width:168.75pt;height:60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" filled="f" stroked="f">
              <v:textbox style="mso-fit-shape-to-text:t" inset="0,0,0,0">
                <w:txbxContent>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3140EA" w:rsidRDefault="003140EA"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3140EA" w:rsidRDefault="003140EA"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1F164ED" wp14:editId="54B9D23B">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C6DE3" w14:textId="77777777"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14:paraId="7EF06970" w14:textId="77777777"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77C309A8" wp14:editId="10566546">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QtHw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">
              <w10:wrap anchorx="page" anchory="page"/>
              <w10:anchorlock/>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A85C6" w14:textId="77777777" w:rsidR="00C4312A" w:rsidRPr="003B42A5" w:rsidRDefault="00BF4A73"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A8AF779" wp14:editId="5044CB40">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6496B" w14:textId="77777777"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" filled="f" stroked="f">
              <v:textbox inset="3.6pt,0,0,0">
                <w:txbxContent>
                  <w:p w:rsidR="00C4312A" w:rsidRPr="003140EA" w:rsidRDefault="00C4312A"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sidR="003140EA">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7A363E79" wp14:editId="0E079B3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0DE02" w14:textId="77777777"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14:paraId="1001A6BB" w14:textId="77777777"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" filled="f" stroked="f">
              <v:textbox inset="3.6pt,0,0,0">
                <w:txbxContent>
                  <w:p w:rsidR="003140EA" w:rsidRDefault="003140EA"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w:t>
                    </w:r>
                    <w:r w:rsidR="00A45F42">
                      <w:rPr>
                        <w:rFonts w:ascii="Arial" w:hAnsi="Arial" w:cs="Arial"/>
                        <w:b/>
                        <w:spacing w:val="-2"/>
                        <w:sz w:val="20"/>
                        <w:szCs w:val="20"/>
                      </w:rPr>
                      <w:t>nce for Sustainable Energy, LLC</w:t>
                    </w:r>
                  </w:p>
                  <w:p w:rsidR="003140EA" w:rsidRDefault="003140EA"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84087" w14:textId="77777777" w:rsidR="00C4312A" w:rsidRDefault="00C4312A">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3AEE3" w14:textId="77777777" w:rsidR="00C4312A" w:rsidRPr="003B42A5" w:rsidRDefault="00C4312A"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DE551" w14:textId="77777777" w:rsidR="00FA4BC9" w:rsidRDefault="00FA4BC9" w:rsidP="0007091A">
      <w:pPr>
        <w:spacing w:after="0" w:line="240" w:lineRule="auto"/>
      </w:pPr>
      <w:r>
        <w:separator/>
      </w:r>
    </w:p>
  </w:footnote>
  <w:footnote w:type="continuationSeparator" w:id="0">
    <w:p w14:paraId="6A826DF4" w14:textId="77777777" w:rsidR="00FA4BC9" w:rsidRDefault="00FA4BC9" w:rsidP="000709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8D28F" w14:textId="77777777" w:rsidR="00C4312A" w:rsidRPr="003B42A5" w:rsidRDefault="003140EA">
    <w:pPr>
      <w:pStyle w:val="Header"/>
      <w:rPr>
        <w:rFonts w:ascii="Arial" w:hAnsi="Arial" w:cs="Arial"/>
      </w:rPr>
    </w:pPr>
    <w:r>
      <w:rPr>
        <w:noProof/>
      </w:rPr>
      <w:drawing>
        <wp:anchor distT="0" distB="0" distL="114300" distR="114300" simplePos="0" relativeHeight="251709440" behindDoc="1" locked="1" layoutInCell="1" allowOverlap="1" wp14:anchorId="5B097120" wp14:editId="1445D203">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4A73">
      <w:rPr>
        <w:rFonts w:ascii="Arial" w:hAnsi="Arial" w:cs="Arial"/>
        <w:noProof/>
      </w:rPr>
      <mc:AlternateContent>
        <mc:Choice Requires="wps">
          <w:drawing>
            <wp:anchor distT="0" distB="0" distL="114300" distR="114300" simplePos="0" relativeHeight="251681792" behindDoc="0" locked="1" layoutInCell="1" allowOverlap="1" wp14:anchorId="55967A75" wp14:editId="08E4AB48">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">
              <w10:wrap anchorx="page" anchory="page"/>
              <w10:anchorlock/>
            </v:shape>
          </w:pict>
        </mc:Fallback>
      </mc:AlternateContent>
    </w:r>
    <w:r w:rsidR="00BF4A73">
      <w:rPr>
        <w:rFonts w:ascii="Arial" w:hAnsi="Arial" w:cs="Arial"/>
        <w:noProof/>
      </w:rPr>
      <mc:AlternateContent>
        <mc:Choice Requires="wps">
          <w:drawing>
            <wp:anchor distT="0" distB="0" distL="114300" distR="114300" simplePos="0" relativeHeight="251671552" behindDoc="0" locked="1" layoutInCell="1" allowOverlap="1" wp14:anchorId="478B954A" wp14:editId="50EB1132">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">
              <w10:wrap anchorx="page" anchory="page"/>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C4A8E" w14:textId="77777777" w:rsidR="00C4312A" w:rsidRPr="003B42A5" w:rsidRDefault="00C4312A">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5D77EFFE" wp14:editId="5D3EBAA3">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048F8" w14:textId="77777777" w:rsidR="00C4312A" w:rsidRDefault="00C4312A">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036E1" w14:textId="77777777" w:rsidR="00C4312A" w:rsidRPr="003B42A5" w:rsidRDefault="00C4312A">
    <w:pPr>
      <w:pStyle w:val="Header"/>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C9"/>
    <w:rsid w:val="00022C10"/>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5522"/>
    <w:rsid w:val="00335756"/>
    <w:rsid w:val="00380F62"/>
    <w:rsid w:val="003B42A5"/>
    <w:rsid w:val="003C21D4"/>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72A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44F20"/>
    <w:rsid w:val="00971858"/>
    <w:rsid w:val="00984C56"/>
    <w:rsid w:val="009856C3"/>
    <w:rsid w:val="009C50AD"/>
    <w:rsid w:val="009D21EA"/>
    <w:rsid w:val="009E1AB7"/>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A4BC9"/>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71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www.osti.gov/bridge" TargetMode="External"/><Relationship Id="rId13" Type="http://schemas.openxmlformats.org/officeDocument/2006/relationships/hyperlink" Target="mailto:reports@adonis.osti.gov" TargetMode="External"/><Relationship Id="rId14" Type="http://schemas.openxmlformats.org/officeDocument/2006/relationships/hyperlink" Target="mailto:orders@ntis.fedworld.gov" TargetMode="External"/><Relationship Id="rId15" Type="http://schemas.openxmlformats.org/officeDocument/2006/relationships/hyperlink" Target="http://www.ntis.gov/help/ordermethods.aspx" TargetMode="External"/><Relationship Id="rId16" Type="http://schemas.openxmlformats.org/officeDocument/2006/relationships/image" Target="media/image3.wmf"/><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6A42\Solar%20&amp;%20Wind%20Section\FY2010\KODell\current%20projects\Reports\58819TP%20Ning\58819TP_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\6A42\Solar &amp; Wind Section\FY2010\KODell\current projects\Reports\58819TP Ning\58819TP_cover.dotx</Template>
  <TotalTime>2</TotalTime>
  <Pages>3</Pages>
  <Words>324</Words>
  <Characters>1851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 Ning</cp:lastModifiedBy>
  <cp:revision>2</cp:revision>
  <cp:lastPrinted>2010-09-30T21:33:00Z</cp:lastPrinted>
  <dcterms:created xsi:type="dcterms:W3CDTF">2013-06-03T21:14:00Z</dcterms:created>
  <dcterms:modified xsi:type="dcterms:W3CDTF">2013-06-03T22:30:00Z</dcterms:modified>
</cp:coreProperties>
</file>